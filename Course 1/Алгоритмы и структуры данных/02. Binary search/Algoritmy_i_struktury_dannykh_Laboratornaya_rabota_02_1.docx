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5C6D45" w:rsidRPr="0045275A" w:rsidRDefault="0045275A">
      <w:pPr>
        <w:pStyle w:val="ab"/>
      </w:pPr>
      <w:bookmarkStart w:id="0" w:name="_Hlk487785372"/>
      <w:bookmarkEnd w:id="0"/>
      <w:r>
        <w:rPr>
          <w:lang w:bidi="ru-RU"/>
        </w:rPr>
        <w:t xml:space="preserve">Лабораторная работа № </w:t>
      </w:r>
      <w:r w:rsidR="00645F7A" w:rsidRPr="00645F7A">
        <w:rPr>
          <w:lang w:bidi="ru-RU"/>
        </w:rPr>
        <w:t>2</w:t>
      </w:r>
      <w:r>
        <w:rPr>
          <w:lang w:bidi="ru-RU"/>
        </w:rPr>
        <w:t xml:space="preserve">. </w:t>
      </w:r>
      <w:r w:rsidR="00645F7A">
        <w:rPr>
          <w:lang w:bidi="ru-RU"/>
        </w:rPr>
        <w:t>Бинарный поиск</w:t>
      </w:r>
    </w:p>
    <w:p w:rsidR="0045275A" w:rsidRDefault="0045275A">
      <w:pPr>
        <w:rPr>
          <w:lang w:val="ro-RO" w:bidi="ru-RU"/>
        </w:rPr>
      </w:pP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45275A" w:rsidRPr="00644C7E" w:rsidRDefault="0045275A">
      <w:pPr>
        <w:rPr>
          <w:lang w:bidi="ru-RU"/>
        </w:rPr>
      </w:pPr>
      <w:r>
        <w:rPr>
          <w:lang w:bidi="ru-RU"/>
        </w:rPr>
        <w:t xml:space="preserve">Разработать приложение реализующие </w:t>
      </w:r>
      <w:r w:rsidR="006D678C">
        <w:rPr>
          <w:lang w:bidi="ru-RU"/>
        </w:rPr>
        <w:t>игру «Угадайка!» на основе бинарного поиска.</w:t>
      </w:r>
      <w:r w:rsidR="00644C7E">
        <w:rPr>
          <w:lang w:bidi="ru-RU"/>
        </w:rPr>
        <w:t xml:space="preserve"> </w:t>
      </w:r>
    </w:p>
    <w:p w:rsidR="0045275A" w:rsidRPr="00D94137" w:rsidRDefault="0045275A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Пользователь вводит число </w:t>
      </w:r>
      <w:r w:rsidRPr="00644C7E">
        <w:rPr>
          <w:rStyle w:val="afc"/>
          <w:lang w:val="ro-RO"/>
        </w:rPr>
        <w:t>N</w:t>
      </w:r>
      <w:r w:rsidR="006D678C">
        <w:rPr>
          <w:lang w:bidi="ru-RU"/>
        </w:rPr>
        <w:t xml:space="preserve"> (может быть достаточно большое).</w:t>
      </w:r>
    </w:p>
    <w:p w:rsidR="00644C7E" w:rsidRDefault="006D678C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Программа выводит на </w:t>
      </w:r>
      <w:r w:rsidR="008D03DF">
        <w:rPr>
          <w:lang w:bidi="ru-RU"/>
        </w:rPr>
        <w:t xml:space="preserve">экран число </w:t>
      </w:r>
      <w:proofErr w:type="gramStart"/>
      <w:r w:rsidR="00BB62F5">
        <w:rPr>
          <w:rStyle w:val="afc"/>
        </w:rPr>
        <w:t>Х</w:t>
      </w:r>
      <w:r w:rsidR="00BB62F5">
        <w:rPr>
          <w:lang w:bidi="ru-RU"/>
        </w:rPr>
        <w:t xml:space="preserve">  (</w:t>
      </w:r>
      <w:proofErr w:type="gramEnd"/>
      <w:r w:rsidR="008D03DF">
        <w:rPr>
          <w:lang w:bidi="ru-RU"/>
        </w:rPr>
        <w:t xml:space="preserve">1 </w:t>
      </w:r>
      <w:r w:rsidR="008D03DF">
        <w:rPr>
          <w:lang w:bidi="ru-RU"/>
        </w:rPr>
        <w:t xml:space="preserve">≤ </w:t>
      </w:r>
      <w:r w:rsidR="008D03DF">
        <w:rPr>
          <w:rStyle w:val="afc"/>
        </w:rPr>
        <w:t>Х</w:t>
      </w:r>
      <w:r w:rsidR="008D03DF">
        <w:rPr>
          <w:lang w:bidi="ru-RU"/>
        </w:rPr>
        <w:t xml:space="preserve"> ≤ </w:t>
      </w:r>
      <w:r w:rsidR="008D03DF" w:rsidRPr="00644C7E">
        <w:rPr>
          <w:rStyle w:val="afc"/>
          <w:lang w:val="ro-RO"/>
        </w:rPr>
        <w:t>N</w:t>
      </w:r>
      <w:r w:rsidR="00BB62F5">
        <w:rPr>
          <w:rStyle w:val="afc"/>
        </w:rPr>
        <w:t>)</w:t>
      </w:r>
      <w:r w:rsidR="008D03DF" w:rsidRPr="00644C7E">
        <w:rPr>
          <w:lang w:val="ro-RO" w:bidi="ru-RU"/>
        </w:rPr>
        <w:t xml:space="preserve"> </w:t>
      </w:r>
      <w:r w:rsidR="008D03DF">
        <w:rPr>
          <w:lang w:bidi="ru-RU"/>
        </w:rPr>
        <w:t>.</w:t>
      </w:r>
    </w:p>
    <w:p w:rsidR="0045275A" w:rsidRPr="00D94137" w:rsidRDefault="008D03DF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>У пользователя есть выбор одного из ответов «мало», «много», «угадал»</w:t>
      </w:r>
      <w:r w:rsidR="00644C7E">
        <w:rPr>
          <w:lang w:bidi="ru-RU"/>
        </w:rPr>
        <w:t>.</w:t>
      </w:r>
    </w:p>
    <w:p w:rsidR="00644C7E" w:rsidRPr="00644C7E" w:rsidRDefault="008D03DF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>В случае «мало» или «много» программа должна повтор</w:t>
      </w:r>
      <w:r w:rsidR="00BB62F5">
        <w:rPr>
          <w:lang w:bidi="ru-RU"/>
        </w:rPr>
        <w:t>я</w:t>
      </w:r>
      <w:r>
        <w:rPr>
          <w:lang w:bidi="ru-RU"/>
        </w:rPr>
        <w:t>ть п. 2-4.</w:t>
      </w:r>
      <w:r w:rsidR="00644C7E">
        <w:rPr>
          <w:lang w:bidi="ru-RU"/>
        </w:rPr>
        <w:t xml:space="preserve"> </w:t>
      </w:r>
    </w:p>
    <w:p w:rsidR="00876276" w:rsidRPr="00876276" w:rsidRDefault="008D03DF" w:rsidP="00B52B2E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В случае «угадал» программа должна вывести на экран </w:t>
      </w:r>
      <w:r w:rsidR="00BB62F5">
        <w:rPr>
          <w:lang w:bidi="ru-RU"/>
        </w:rPr>
        <w:t xml:space="preserve">максимальное количество шагов при бинарном поиске от числа </w:t>
      </w:r>
      <w:r w:rsidR="00BB62F5" w:rsidRPr="00BB62F5">
        <w:rPr>
          <w:rStyle w:val="afc"/>
          <w:lang w:val="ro-RO"/>
        </w:rPr>
        <w:t>N</w:t>
      </w:r>
      <w:r w:rsidR="00BB62F5">
        <w:rPr>
          <w:rStyle w:val="afc"/>
        </w:rPr>
        <w:t xml:space="preserve"> </w:t>
      </w:r>
      <w:r w:rsidR="00BB62F5">
        <w:rPr>
          <w:lang w:bidi="ru-RU"/>
        </w:rPr>
        <w:t>и все шаги бинарного поиска</w:t>
      </w:r>
      <w:r w:rsidR="00644C7E">
        <w:rPr>
          <w:lang w:bidi="ru-RU"/>
        </w:rPr>
        <w:t>.</w:t>
      </w:r>
      <w:r w:rsidR="00BB62F5">
        <w:rPr>
          <w:lang w:bidi="ru-RU"/>
        </w:rPr>
        <w:t xml:space="preserve"> (Например, </w:t>
      </w:r>
      <w:r w:rsidR="00BB62F5">
        <w:rPr>
          <w:lang w:val="en-US" w:bidi="ru-RU"/>
        </w:rPr>
        <w:t>N=100</w:t>
      </w:r>
      <w:r w:rsidR="00876276">
        <w:rPr>
          <w:lang w:bidi="ru-RU"/>
        </w:rPr>
        <w:t>, вывести</w:t>
      </w:r>
    </w:p>
    <w:p w:rsidR="00627345" w:rsidRDefault="00627345" w:rsidP="00627345">
      <w:pPr>
        <w:pStyle w:val="a1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 xml:space="preserve">Максимальное количество шагов </w:t>
      </w:r>
      <w:r w:rsidR="00876276">
        <w:rPr>
          <w:lang w:val="en-US" w:bidi="ru-RU"/>
        </w:rPr>
        <w:t>=</w:t>
      </w:r>
      <w:r>
        <w:rPr>
          <w:lang w:bidi="ru-RU"/>
        </w:rPr>
        <w:t xml:space="preserve"> 7</w:t>
      </w:r>
    </w:p>
    <w:p w:rsidR="00627345" w:rsidRDefault="00627345" w:rsidP="00627345">
      <w:pPr>
        <w:pStyle w:val="a1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100</w:t>
      </w:r>
    </w:p>
    <w:p w:rsidR="00627345" w:rsidRDefault="00627345" w:rsidP="00627345">
      <w:pPr>
        <w:pStyle w:val="a1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50</w:t>
      </w:r>
    </w:p>
    <w:p w:rsidR="00644C7E" w:rsidRDefault="00627345" w:rsidP="00627345">
      <w:pPr>
        <w:pStyle w:val="a1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25</w:t>
      </w:r>
    </w:p>
    <w:p w:rsidR="00627345" w:rsidRDefault="00627345" w:rsidP="00627345">
      <w:pPr>
        <w:pStyle w:val="a1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13</w:t>
      </w:r>
    </w:p>
    <w:p w:rsidR="00627345" w:rsidRDefault="00627345" w:rsidP="00627345">
      <w:pPr>
        <w:pStyle w:val="a1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7</w:t>
      </w:r>
    </w:p>
    <w:p w:rsidR="00627345" w:rsidRDefault="00627345" w:rsidP="00627345">
      <w:pPr>
        <w:pStyle w:val="a1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4</w:t>
      </w:r>
    </w:p>
    <w:p w:rsidR="00627345" w:rsidRDefault="00627345" w:rsidP="00627345">
      <w:pPr>
        <w:pStyle w:val="a1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2</w:t>
      </w:r>
    </w:p>
    <w:p w:rsidR="00627345" w:rsidRDefault="00627345" w:rsidP="00627345">
      <w:pPr>
        <w:pStyle w:val="a1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1)</w:t>
      </w:r>
      <w:bookmarkStart w:id="1" w:name="_GoBack"/>
      <w:bookmarkEnd w:id="1"/>
    </w:p>
    <w:p w:rsidR="00627345" w:rsidRPr="00BB62F5" w:rsidRDefault="00627345" w:rsidP="00876276">
      <w:pPr>
        <w:pStyle w:val="a1"/>
        <w:numPr>
          <w:ilvl w:val="0"/>
          <w:numId w:val="0"/>
        </w:numPr>
        <w:ind w:left="792"/>
        <w:rPr>
          <w:lang w:val="ro-RO"/>
        </w:rPr>
      </w:pPr>
    </w:p>
    <w:p w:rsidR="0045275A" w:rsidRPr="0045275A" w:rsidRDefault="0045275A">
      <w:pPr>
        <w:rPr>
          <w:lang w:val="ro-RO" w:bidi="ru-RU"/>
        </w:rPr>
      </w:pPr>
    </w:p>
    <w:sectPr w:rsidR="0045275A" w:rsidRPr="0045275A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B6A" w:rsidRDefault="00586B6A">
      <w:pPr>
        <w:spacing w:line="240" w:lineRule="auto"/>
      </w:pPr>
      <w:r>
        <w:separator/>
      </w:r>
    </w:p>
  </w:endnote>
  <w:endnote w:type="continuationSeparator" w:id="0">
    <w:p w:rsidR="00586B6A" w:rsidRDefault="00586B6A">
      <w:pPr>
        <w:spacing w:line="240" w:lineRule="auto"/>
      </w:pPr>
      <w:r>
        <w:continuationSeparator/>
      </w:r>
    </w:p>
  </w:endnote>
  <w:endnote w:type="continuationNotice" w:id="1">
    <w:p w:rsidR="00586B6A" w:rsidRDefault="00586B6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B6A" w:rsidRDefault="00586B6A">
      <w:pPr>
        <w:spacing w:line="240" w:lineRule="auto"/>
      </w:pPr>
      <w:r>
        <w:separator/>
      </w:r>
    </w:p>
  </w:footnote>
  <w:footnote w:type="continuationSeparator" w:id="0">
    <w:p w:rsidR="00586B6A" w:rsidRDefault="00586B6A">
      <w:pPr>
        <w:spacing w:line="240" w:lineRule="auto"/>
      </w:pPr>
      <w:r>
        <w:continuationSeparator/>
      </w:r>
    </w:p>
  </w:footnote>
  <w:footnote w:type="continuationNotice" w:id="1">
    <w:p w:rsidR="00586B6A" w:rsidRDefault="00586B6A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4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6567E"/>
    <w:rsid w:val="000760DB"/>
    <w:rsid w:val="0009409F"/>
    <w:rsid w:val="000F00E7"/>
    <w:rsid w:val="0011699A"/>
    <w:rsid w:val="0016766E"/>
    <w:rsid w:val="00170063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5F0C"/>
    <w:rsid w:val="003D7347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D44C5"/>
    <w:rsid w:val="006D678C"/>
    <w:rsid w:val="006F0D14"/>
    <w:rsid w:val="00713672"/>
    <w:rsid w:val="0073562D"/>
    <w:rsid w:val="00753A03"/>
    <w:rsid w:val="007B07DE"/>
    <w:rsid w:val="008270A2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80085"/>
    <w:rsid w:val="00997127"/>
    <w:rsid w:val="009D216F"/>
    <w:rsid w:val="009D3248"/>
    <w:rsid w:val="00A26FEF"/>
    <w:rsid w:val="00A65E8A"/>
    <w:rsid w:val="00A87896"/>
    <w:rsid w:val="00AC1EE7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80019"/>
    <w:rsid w:val="00C90A2E"/>
    <w:rsid w:val="00CC5861"/>
    <w:rsid w:val="00D30B81"/>
    <w:rsid w:val="00D3649E"/>
    <w:rsid w:val="00D65327"/>
    <w:rsid w:val="00D94137"/>
    <w:rsid w:val="00DF0FDA"/>
    <w:rsid w:val="00E142DA"/>
    <w:rsid w:val="00E16F51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05C0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D762F-8298-4622-9C05-643FACE8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2022-02-23T06:40:00Z</dcterms:created>
  <dcterms:modified xsi:type="dcterms:W3CDTF">2022-02-23T09:18:00Z</dcterms:modified>
</cp:coreProperties>
</file>